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9B5E" w14:textId="0A8E3E6E" w:rsidR="007E689D" w:rsidRDefault="00D772D8" w:rsidP="00D772D8">
      <w:pPr>
        <w:jc w:val="center"/>
        <w:rPr>
          <w:b/>
          <w:bCs/>
        </w:rPr>
      </w:pPr>
      <w:r w:rsidRPr="00D772D8">
        <w:rPr>
          <w:b/>
          <w:bCs/>
        </w:rPr>
        <w:t xml:space="preserve">How to Create a </w:t>
      </w:r>
      <w:proofErr w:type="spellStart"/>
      <w:r w:rsidRPr="00D772D8">
        <w:rPr>
          <w:b/>
          <w:bCs/>
        </w:rPr>
        <w:t>CronJob</w:t>
      </w:r>
      <w:proofErr w:type="spellEnd"/>
      <w:r w:rsidRPr="00D772D8">
        <w:rPr>
          <w:b/>
          <w:bCs/>
        </w:rPr>
        <w:t xml:space="preserve"> in OpenShift</w:t>
      </w:r>
      <w:r w:rsidRPr="00D772D8">
        <w:rPr>
          <w:b/>
          <w:bCs/>
        </w:rPr>
        <w:t xml:space="preserve"> to Call a REST Endpoint Periodically</w:t>
      </w:r>
    </w:p>
    <w:p w14:paraId="0DFDB06B" w14:textId="40384934" w:rsidR="00FD3961" w:rsidRDefault="00FD3961" w:rsidP="00FD3961">
      <w:pPr>
        <w:rPr>
          <w:b/>
          <w:bCs/>
        </w:rPr>
      </w:pPr>
    </w:p>
    <w:p w14:paraId="71D7AAF5" w14:textId="5DA2C443" w:rsidR="00FD3961" w:rsidRPr="00FF04B8" w:rsidRDefault="00FD3961" w:rsidP="00FD3961">
      <w:pPr>
        <w:rPr>
          <w:b/>
          <w:bCs/>
        </w:rPr>
      </w:pPr>
      <w:r w:rsidRPr="00FF04B8">
        <w:rPr>
          <w:b/>
          <w:bCs/>
        </w:rPr>
        <w:t xml:space="preserve">Steps to </w:t>
      </w:r>
      <w:r>
        <w:rPr>
          <w:b/>
          <w:bCs/>
        </w:rPr>
        <w:t xml:space="preserve">Create </w:t>
      </w:r>
      <w:proofErr w:type="spellStart"/>
      <w:r>
        <w:rPr>
          <w:b/>
          <w:bCs/>
        </w:rPr>
        <w:t>CronJon</w:t>
      </w:r>
      <w:proofErr w:type="spellEnd"/>
      <w:r>
        <w:rPr>
          <w:b/>
          <w:bCs/>
        </w:rPr>
        <w:t xml:space="preserve"> on your Project</w:t>
      </w:r>
    </w:p>
    <w:p w14:paraId="79C675D5" w14:textId="5397F7FD" w:rsidR="00FD3961" w:rsidRDefault="00FD3961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Go to your OpenShift Web Console and select the dedicated project</w:t>
      </w:r>
    </w:p>
    <w:p w14:paraId="081177F0" w14:textId="784327E6" w:rsidR="00111CF1" w:rsidRPr="00111CF1" w:rsidRDefault="00111CF1" w:rsidP="00111CF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111CF1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NOTE: You can create your OpenShift Online cluster from </w:t>
      </w:r>
      <w:hyperlink r:id="rId5" w:history="1">
        <w:r w:rsidRPr="00111CF1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here</w:t>
        </w:r>
      </w:hyperlink>
    </w:p>
    <w:p w14:paraId="2046869F" w14:textId="75424EE5" w:rsidR="00FD3961" w:rsidRDefault="00FD3961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From the “</w:t>
      </w:r>
      <w:r w:rsidRPr="0038234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Add to Project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 drop down list in the top-right corner, select “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Import YAML/JASON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”</w:t>
      </w:r>
    </w:p>
    <w:p w14:paraId="48489A01" w14:textId="53245FF4" w:rsidR="00FD3961" w:rsidRDefault="00F75E73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Copy the content of the file </w:t>
      </w:r>
      <w:proofErr w:type="spellStart"/>
      <w:r w:rsidRPr="00F75E7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cronjob.yml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from </w:t>
      </w:r>
      <w:hyperlink r:id="rId6" w:history="1">
        <w:r w:rsidRPr="00F75E73">
          <w:rPr>
            <w:rStyle w:val="Hyperlink"/>
            <w:rFonts w:ascii="Segoe UI" w:eastAsia="Times New Roman" w:hAnsi="Segoe UI" w:cs="Segoe UI"/>
            <w:sz w:val="24"/>
            <w:szCs w:val="24"/>
            <w:lang w:eastAsia="en-AU"/>
          </w:rPr>
          <w:t>this repo</w:t>
        </w:r>
      </w:hyperlink>
    </w:p>
    <w:p w14:paraId="32AB8DF5" w14:textId="7E431585" w:rsidR="00F75E73" w:rsidRDefault="00631EDE" w:rsidP="00FD39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Paste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yaml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file content and click “Create”</w:t>
      </w:r>
    </w:p>
    <w:p w14:paraId="6E9D8F71" w14:textId="32AA3846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774354A5" wp14:editId="3DE26E32">
            <wp:extent cx="5702935" cy="42475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19" cy="42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B38A" w14:textId="74B1C9E6" w:rsidR="00631EDE" w:rsidRDefault="00631EDE" w:rsidP="0063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Click “Create Anyway” despite the warning</w:t>
      </w:r>
    </w:p>
    <w:p w14:paraId="639B636E" w14:textId="508ED2C3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lastRenderedPageBreak/>
        <w:drawing>
          <wp:inline distT="0" distB="0" distL="0" distR="0" wp14:anchorId="4118C0BF" wp14:editId="1B4C1358">
            <wp:extent cx="5598160" cy="4432634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443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5ABC" w14:textId="50518983" w:rsidR="00631EDE" w:rsidRDefault="00631EDE" w:rsidP="0063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Then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CronJob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will be imported into the cluster and a pod will be created</w:t>
      </w:r>
    </w:p>
    <w:p w14:paraId="63154DB0" w14:textId="10C379A1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 wp14:anchorId="6A5AE1A3" wp14:editId="798F7D36">
            <wp:extent cx="5626735" cy="419075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253" cy="41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D674" w14:textId="35F82FC5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0D4D70D6" w14:textId="7407B353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lastRenderedPageBreak/>
        <w:drawing>
          <wp:inline distT="0" distB="0" distL="0" distR="0" wp14:anchorId="00872361" wp14:editId="7C17256A">
            <wp:extent cx="6036310" cy="944723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366" cy="9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CBFF" w14:textId="77777777" w:rsidR="00E112A0" w:rsidRPr="00E112A0" w:rsidRDefault="00E112A0" w:rsidP="00E112A0">
      <w:pPr>
        <w:rPr>
          <w:b/>
          <w:bCs/>
        </w:rPr>
      </w:pPr>
      <w:r w:rsidRPr="00E112A0">
        <w:rPr>
          <w:b/>
          <w:bCs/>
        </w:rPr>
        <w:t>Reference</w:t>
      </w:r>
    </w:p>
    <w:p w14:paraId="0BC9D134" w14:textId="77777777" w:rsidR="00E112A0" w:rsidRDefault="00E112A0" w:rsidP="00E112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OpenShift Documentation on Jobs &amp; Cron Jobs: "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https://docs.openshift.com/container-platform/4.1/nodes/jobs/nodes-nodes-jobs.html</w:t>
        </w:r>
      </w:hyperlink>
      <w:r>
        <w:rPr>
          <w:rFonts w:ascii="Segoe UI" w:hAnsi="Segoe UI" w:cs="Segoe UI"/>
          <w:color w:val="24292E"/>
        </w:rPr>
        <w:t>"</w:t>
      </w:r>
    </w:p>
    <w:p w14:paraId="586B6A04" w14:textId="77777777" w:rsidR="00E112A0" w:rsidRDefault="00E112A0" w:rsidP="00E112A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StackOverflow</w:t>
      </w:r>
      <w:proofErr w:type="spellEnd"/>
      <w:r>
        <w:rPr>
          <w:rFonts w:ascii="Segoe UI" w:hAnsi="Segoe UI" w:cs="Segoe UI"/>
          <w:color w:val="24292E"/>
        </w:rPr>
        <w:t xml:space="preserve"> Thread I raised: "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https://stackoverflow.com/questions/60135077/run-a-kubernetes-cron-job-from-openshift-to-call-a-rest-endpoint-periodically</w:t>
        </w:r>
      </w:hyperlink>
      <w:r>
        <w:rPr>
          <w:rFonts w:ascii="Segoe UI" w:hAnsi="Segoe UI" w:cs="Segoe UI"/>
          <w:color w:val="24292E"/>
        </w:rPr>
        <w:t>"</w:t>
      </w:r>
    </w:p>
    <w:p w14:paraId="2BCF0926" w14:textId="47D04C48" w:rsidR="00E112A0" w:rsidRDefault="00E112A0" w:rsidP="00E112A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StackOverflow</w:t>
      </w:r>
      <w:proofErr w:type="spellEnd"/>
      <w:r>
        <w:rPr>
          <w:rFonts w:ascii="Segoe UI" w:hAnsi="Segoe UI" w:cs="Segoe UI"/>
          <w:color w:val="24292E"/>
        </w:rPr>
        <w:t xml:space="preserve"> Thread where I found the solution: "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https://stackoverflow.com/questions/47203080/call-endpoint-from-kubernetes-cron-job</w:t>
        </w:r>
      </w:hyperlink>
      <w:r>
        <w:rPr>
          <w:rFonts w:ascii="Segoe UI" w:hAnsi="Segoe UI" w:cs="Segoe UI"/>
          <w:color w:val="24292E"/>
        </w:rPr>
        <w:t>"</w:t>
      </w:r>
    </w:p>
    <w:p w14:paraId="1EDB5108" w14:textId="77777777" w:rsidR="00562E66" w:rsidRPr="00562E66" w:rsidRDefault="00562E66" w:rsidP="00562E66">
      <w:pPr>
        <w:rPr>
          <w:b/>
          <w:bCs/>
        </w:rPr>
      </w:pPr>
      <w:r w:rsidRPr="00562E66">
        <w:rPr>
          <w:b/>
          <w:bCs/>
        </w:rPr>
        <w:t>Important OC commands</w:t>
      </w:r>
    </w:p>
    <w:p w14:paraId="5EC0593A" w14:textId="77777777" w:rsidR="00562E66" w:rsidRDefault="00562E66" w:rsidP="00562E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login to a certain OpenShift cluster: </w:t>
      </w:r>
      <w:proofErr w:type="spellStart"/>
      <w:r>
        <w:rPr>
          <w:rFonts w:ascii="Segoe UI" w:hAnsi="Segoe UI" w:cs="Segoe UI"/>
          <w:color w:val="24292E"/>
        </w:rPr>
        <w:t>oc</w:t>
      </w:r>
      <w:proofErr w:type="spellEnd"/>
      <w:r>
        <w:rPr>
          <w:rFonts w:ascii="Segoe UI" w:hAnsi="Segoe UI" w:cs="Segoe UI"/>
          <w:color w:val="24292E"/>
        </w:rPr>
        <w:t xml:space="preserve"> login --server=&lt;</w:t>
      </w:r>
      <w:proofErr w:type="spellStart"/>
      <w:r>
        <w:rPr>
          <w:rFonts w:ascii="Segoe UI" w:hAnsi="Segoe UI" w:cs="Segoe UI"/>
          <w:color w:val="24292E"/>
        </w:rPr>
        <w:t>server_url</w:t>
      </w:r>
      <w:proofErr w:type="spellEnd"/>
      <w:r>
        <w:rPr>
          <w:rFonts w:ascii="Segoe UI" w:hAnsi="Segoe UI" w:cs="Segoe UI"/>
          <w:color w:val="24292E"/>
        </w:rPr>
        <w:t>&gt;</w:t>
      </w:r>
    </w:p>
    <w:p w14:paraId="142BDE30" w14:textId="77777777" w:rsidR="00562E66" w:rsidRDefault="00562E66" w:rsidP="00562E6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to delete a </w:t>
      </w:r>
      <w:proofErr w:type="spellStart"/>
      <w:r>
        <w:rPr>
          <w:rFonts w:ascii="Segoe UI" w:hAnsi="Segoe UI" w:cs="Segoe UI"/>
          <w:color w:val="24292E"/>
        </w:rPr>
        <w:t>cron</w:t>
      </w:r>
      <w:proofErr w:type="spellEnd"/>
      <w:r>
        <w:rPr>
          <w:rFonts w:ascii="Segoe UI" w:hAnsi="Segoe UI" w:cs="Segoe UI"/>
          <w:color w:val="24292E"/>
        </w:rPr>
        <w:t xml:space="preserve">-job: </w:t>
      </w:r>
      <w:proofErr w:type="spellStart"/>
      <w:r>
        <w:rPr>
          <w:rFonts w:ascii="Segoe UI" w:hAnsi="Segoe UI" w:cs="Segoe UI"/>
          <w:color w:val="24292E"/>
        </w:rPr>
        <w:t>oc</w:t>
      </w:r>
      <w:proofErr w:type="spellEnd"/>
      <w:r>
        <w:rPr>
          <w:rFonts w:ascii="Segoe UI" w:hAnsi="Segoe UI" w:cs="Segoe UI"/>
          <w:color w:val="24292E"/>
        </w:rPr>
        <w:t xml:space="preserve"> delete cronjob/&lt;</w:t>
      </w:r>
      <w:proofErr w:type="spellStart"/>
      <w:r>
        <w:rPr>
          <w:rFonts w:ascii="Segoe UI" w:hAnsi="Segoe UI" w:cs="Segoe UI"/>
          <w:color w:val="24292E"/>
        </w:rPr>
        <w:t>cron_job_name</w:t>
      </w:r>
      <w:proofErr w:type="spellEnd"/>
      <w:r>
        <w:rPr>
          <w:rFonts w:ascii="Segoe UI" w:hAnsi="Segoe UI" w:cs="Segoe UI"/>
          <w:color w:val="24292E"/>
        </w:rPr>
        <w:t>&gt;</w:t>
      </w:r>
    </w:p>
    <w:p w14:paraId="1D0B3A3A" w14:textId="77777777" w:rsidR="00562E66" w:rsidRDefault="00562E66" w:rsidP="00562E6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bookmarkStart w:id="0" w:name="_GoBack"/>
      <w:bookmarkEnd w:id="0"/>
    </w:p>
    <w:p w14:paraId="66776944" w14:textId="77777777" w:rsidR="00E112A0" w:rsidRDefault="00E112A0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717ABE98" w14:textId="77777777" w:rsidR="00631EDE" w:rsidRDefault="00631EDE" w:rsidP="00631E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4A5D216A" w14:textId="77777777" w:rsidR="00FD3961" w:rsidRPr="00D772D8" w:rsidRDefault="00FD3961" w:rsidP="00FD3961">
      <w:pPr>
        <w:rPr>
          <w:b/>
          <w:bCs/>
        </w:rPr>
      </w:pPr>
    </w:p>
    <w:sectPr w:rsidR="00FD3961" w:rsidRPr="00D772D8" w:rsidSect="00D77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24913"/>
    <w:multiLevelType w:val="multilevel"/>
    <w:tmpl w:val="353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00497"/>
    <w:multiLevelType w:val="multilevel"/>
    <w:tmpl w:val="9294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D1EF0"/>
    <w:multiLevelType w:val="multilevel"/>
    <w:tmpl w:val="17FA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D8"/>
    <w:rsid w:val="00111CF1"/>
    <w:rsid w:val="00562E66"/>
    <w:rsid w:val="00631EDE"/>
    <w:rsid w:val="007E689D"/>
    <w:rsid w:val="00D772D8"/>
    <w:rsid w:val="00E112A0"/>
    <w:rsid w:val="00F75E73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63B9"/>
  <w15:chartTrackingRefBased/>
  <w15:docId w15:val="{358CA177-7C6E-4868-AD98-7C75A3B8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1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C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2A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questions/47203080/call-endpoint-from-kubernetes-cron-jo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60135077/run-a-kubernetes-cron-job-from-openshift-to-call-a-rest-endpoint-period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me4life/openshift-cronjob" TargetMode="External"/><Relationship Id="rId11" Type="http://schemas.openxmlformats.org/officeDocument/2006/relationships/hyperlink" Target="https://docs.openshift.com/container-platform/4.1/nodes/jobs/nodes-nodes-jobs.html" TargetMode="External"/><Relationship Id="rId5" Type="http://schemas.openxmlformats.org/officeDocument/2006/relationships/hyperlink" Target="https://www.openshift.com/products/onlin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D2F002E2</Template>
  <TotalTime>21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SAMARSINGHE, Samme</dc:creator>
  <cp:keywords/>
  <dc:description/>
  <cp:lastModifiedBy>SAMARSINGHE, Samme</cp:lastModifiedBy>
  <cp:revision>7</cp:revision>
  <dcterms:created xsi:type="dcterms:W3CDTF">2020-02-10T10:50:00Z</dcterms:created>
  <dcterms:modified xsi:type="dcterms:W3CDTF">2020-02-10T11:22:00Z</dcterms:modified>
</cp:coreProperties>
</file>